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006384B3" w14:textId="77777777">
        <w:tc>
          <w:tcPr>
            <w:tcW w:w="173" w:type="dxa"/>
            <w:shd w:val="clear" w:color="auto" w:fill="4D4D4D" w:themeFill="accent6"/>
          </w:tcPr>
          <w:p w14:paraId="5B8FC57E" w14:textId="77777777" w:rsidR="009C1A99" w:rsidRDefault="009C1A99"/>
        </w:tc>
        <w:tc>
          <w:tcPr>
            <w:tcW w:w="352" w:type="dxa"/>
          </w:tcPr>
          <w:p w14:paraId="35984D5D" w14:textId="77777777" w:rsidR="009C1A99" w:rsidRDefault="009C1A99"/>
        </w:tc>
        <w:tc>
          <w:tcPr>
            <w:tcW w:w="10275" w:type="dxa"/>
          </w:tcPr>
          <w:p w14:paraId="2EDCB36A" w14:textId="77777777" w:rsidR="009C1A99" w:rsidRDefault="001B110D" w:rsidP="001B110D">
            <w:pPr>
              <w:pStyle w:val="Heading1"/>
              <w:jc w:val="both"/>
            </w:pPr>
            <w:r>
              <w:t>Rohan Sood</w:t>
            </w:r>
          </w:p>
          <w:sdt>
            <w:sdtPr>
              <w:id w:val="9459735"/>
              <w:placeholder>
                <w:docPart w:val="CD14D164EC5441449006FF249B204A01"/>
              </w:placeholder>
            </w:sdtPr>
            <w:sdtContent>
              <w:p w14:paraId="63DBC00C" w14:textId="77777777" w:rsidR="009C1A99" w:rsidRDefault="001B110D" w:rsidP="001B110D">
                <w:pPr>
                  <w:pStyle w:val="BodyText"/>
                  <w:jc w:val="both"/>
                </w:pPr>
                <w:r>
                  <w:t xml:space="preserve">Rohan is a dedicated worker that wants to give opportunities to people that are struggling. He enjoys sports and is a team player. He has been with Free The Children for a long time and continues to help out the club with fundraisers. Rohan has now found people with the same interests as him and want to fundraise to help children and adults receive laptops. The laptops will help the unfortunate people receive a proper education that they need to get a job. </w:t>
                </w:r>
              </w:p>
            </w:sdtContent>
          </w:sdt>
        </w:tc>
      </w:tr>
      <w:tr w:rsidR="009C1A99" w14:paraId="235707B5" w14:textId="77777777">
        <w:trPr>
          <w:trHeight w:hRule="exact" w:val="288"/>
        </w:trPr>
        <w:tc>
          <w:tcPr>
            <w:tcW w:w="173" w:type="dxa"/>
          </w:tcPr>
          <w:p w14:paraId="04E66F91" w14:textId="77777777" w:rsidR="009C1A99" w:rsidRDefault="009C1A99"/>
        </w:tc>
        <w:tc>
          <w:tcPr>
            <w:tcW w:w="352" w:type="dxa"/>
          </w:tcPr>
          <w:p w14:paraId="1752CB6C" w14:textId="77777777" w:rsidR="009C1A99" w:rsidRDefault="009C1A99"/>
        </w:tc>
        <w:tc>
          <w:tcPr>
            <w:tcW w:w="10275" w:type="dxa"/>
          </w:tcPr>
          <w:p w14:paraId="5E52A37E" w14:textId="77777777" w:rsidR="009C1A99" w:rsidRDefault="009C1A99" w:rsidP="001B110D">
            <w:pPr>
              <w:jc w:val="both"/>
            </w:pPr>
          </w:p>
        </w:tc>
      </w:tr>
      <w:tr w:rsidR="009C1A99" w14:paraId="18B419B3" w14:textId="77777777">
        <w:tc>
          <w:tcPr>
            <w:tcW w:w="173" w:type="dxa"/>
            <w:shd w:val="clear" w:color="auto" w:fill="5F5F5F" w:themeFill="accent5"/>
          </w:tcPr>
          <w:p w14:paraId="5CCF6E56" w14:textId="77777777" w:rsidR="009C1A99" w:rsidRDefault="009C1A99"/>
        </w:tc>
        <w:tc>
          <w:tcPr>
            <w:tcW w:w="352" w:type="dxa"/>
          </w:tcPr>
          <w:p w14:paraId="1CC8D34E" w14:textId="77777777" w:rsidR="009C1A99" w:rsidRDefault="009C1A99"/>
        </w:tc>
        <w:tc>
          <w:tcPr>
            <w:tcW w:w="10275" w:type="dxa"/>
          </w:tcPr>
          <w:p w14:paraId="5F5F06B0" w14:textId="77777777" w:rsidR="009C1A99" w:rsidRDefault="001B110D">
            <w:pPr>
              <w:pStyle w:val="Heading1"/>
            </w:pPr>
            <w:r>
              <w:t>Connor Fraser</w:t>
            </w:r>
          </w:p>
          <w:p w14:paraId="5B908659" w14:textId="77777777" w:rsidR="009C1A99" w:rsidRDefault="001B110D">
            <w:pPr>
              <w:pStyle w:val="Heading2"/>
            </w:pPr>
            <w:sdt>
              <w:sdtPr>
                <w:id w:val="9459739"/>
                <w:placeholder>
                  <w:docPart w:val="A5378B46E319CA42A50D8A572CF455FE"/>
                </w:placeholder>
                <w:showingPlcHdr/>
              </w:sdtPr>
              <w:sdtContent>
                <w:r w:rsidR="00A87D11">
                  <w:t>Lorem ipsum dolor</w:t>
                </w:r>
              </w:sdtContent>
            </w:sdt>
            <w:r w:rsidR="00A87D11">
              <w:tab/>
            </w:r>
            <w:r w:rsidR="00D87E95">
              <w:fldChar w:fldCharType="begin"/>
            </w:r>
            <w:r w:rsidR="00D87E95">
              <w:instrText xml:space="preserve"> PLACEHOLDER "[Insert Dates]" \* MERGEFORMAT </w:instrText>
            </w:r>
            <w:r w:rsidR="00D87E95">
              <w:fldChar w:fldCharType="separate"/>
            </w:r>
            <w:r w:rsidR="00A87D11">
              <w:t>[Insert Dates]</w:t>
            </w:r>
            <w:r w:rsidR="00D87E95">
              <w:fldChar w:fldCharType="end"/>
            </w:r>
          </w:p>
          <w:sdt>
            <w:sdtPr>
              <w:id w:val="9459741"/>
              <w:placeholder>
                <w:docPart w:val="EBD95DA272F91B46B5E1C2F8AF0FFAB0"/>
              </w:placeholder>
              <w:showingPlcHdr/>
            </w:sdtPr>
            <w:sdtContent>
              <w:p w14:paraId="527EDA33" w14:textId="77777777" w:rsidR="009C1A99" w:rsidRDefault="00A87D11">
                <w:pPr>
                  <w:pStyle w:val="BodyText"/>
                </w:pPr>
                <w:r>
                  <w:t>Etiam cursus suscipit enim. Nulla facilisi. Integer eleifend diam eu diam. Donec dapibus enim sollicitudin nulla. Nam hendrerit. Nunc id nisi. Curabitur sed neque. Pellentesque placerat consequat pede.</w:t>
                </w:r>
              </w:p>
            </w:sdtContent>
          </w:sdt>
          <w:p w14:paraId="6785B682" w14:textId="77777777" w:rsidR="009C1A99" w:rsidRDefault="001B110D">
            <w:pPr>
              <w:pStyle w:val="Heading2"/>
            </w:pPr>
            <w:sdt>
              <w:sdtPr>
                <w:id w:val="9459744"/>
                <w:placeholder>
                  <w:docPart w:val="71A5DBDA2C9ADF47B883DB96AC753BBC"/>
                </w:placeholder>
                <w:showingPlcHdr/>
              </w:sdtPr>
              <w:sdtContent>
                <w:r w:rsidR="00A87D11">
                  <w:t>Lorem ipsum dolor</w:t>
                </w:r>
              </w:sdtContent>
            </w:sdt>
            <w:r w:rsidR="00A87D11">
              <w:tab/>
            </w:r>
            <w:r w:rsidR="00D87E95">
              <w:fldChar w:fldCharType="begin"/>
            </w:r>
            <w:r w:rsidR="00D87E95">
              <w:instrText xml:space="preserve"> PLACEHOLDER "[Insert Dates]" \* MERGEFORMAT </w:instrText>
            </w:r>
            <w:r w:rsidR="00D87E95">
              <w:fldChar w:fldCharType="separate"/>
            </w:r>
            <w:r w:rsidR="00A87D11">
              <w:t>[Insert Dates]</w:t>
            </w:r>
            <w:r w:rsidR="00D87E95">
              <w:fldChar w:fldCharType="end"/>
            </w:r>
          </w:p>
          <w:sdt>
            <w:sdtPr>
              <w:id w:val="9459745"/>
              <w:placeholder>
                <w:docPart w:val="5D44713B1795C3409074A3C7DD4FEA2A"/>
              </w:placeholder>
              <w:showingPlcHdr/>
            </w:sdtPr>
            <w:sdtContent>
              <w:p w14:paraId="0FB78D38" w14:textId="77777777" w:rsidR="009C1A99" w:rsidRDefault="00A87D11">
                <w:pPr>
                  <w:pStyle w:val="BodyText"/>
                </w:pPr>
                <w:r>
                  <w:t>Etiam cursus suscipit enim. Nulla facilisi. Integer eleifend diam eu diam. Donec dapibus enim sollicitudin nulla. Nam hendrerit. Nunc id nisi. Curabitur sed neque. Pellentesque placerat consequat pede.</w:t>
                </w:r>
              </w:p>
            </w:sdtContent>
          </w:sdt>
          <w:p w14:paraId="0FB157B7" w14:textId="77777777" w:rsidR="009C1A99" w:rsidRDefault="001B110D">
            <w:pPr>
              <w:pStyle w:val="Heading2"/>
            </w:pPr>
            <w:sdt>
              <w:sdtPr>
                <w:id w:val="9459746"/>
                <w:placeholder>
                  <w:docPart w:val="AD75F369967BB547B2A9A89E457A0E39"/>
                </w:placeholder>
                <w:showingPlcHdr/>
              </w:sdtPr>
              <w:sdtContent>
                <w:r w:rsidR="00A87D11">
                  <w:t>Lorem ipsum dolor</w:t>
                </w:r>
              </w:sdtContent>
            </w:sdt>
            <w:r w:rsidR="00A87D11">
              <w:tab/>
            </w:r>
            <w:r w:rsidR="00D87E95">
              <w:fldChar w:fldCharType="begin"/>
            </w:r>
            <w:r w:rsidR="00D87E95">
              <w:instrText xml:space="preserve"> PLACEHOLDER "[Insert Dates]" \* MERGEFORMAT </w:instrText>
            </w:r>
            <w:r w:rsidR="00D87E95">
              <w:fldChar w:fldCharType="separate"/>
            </w:r>
            <w:r w:rsidR="00A87D11">
              <w:t>[Insert Dates]</w:t>
            </w:r>
            <w:r w:rsidR="00D87E95">
              <w:fldChar w:fldCharType="end"/>
            </w:r>
          </w:p>
          <w:p w14:paraId="217ECE11" w14:textId="77777777" w:rsidR="009C1A99" w:rsidRDefault="009C1A99" w:rsidP="001B110D">
            <w:pPr>
              <w:pStyle w:val="BodyText"/>
            </w:pPr>
          </w:p>
        </w:tc>
      </w:tr>
      <w:tr w:rsidR="009C1A99" w14:paraId="565D9AF6" w14:textId="77777777">
        <w:trPr>
          <w:trHeight w:hRule="exact" w:val="288"/>
        </w:trPr>
        <w:tc>
          <w:tcPr>
            <w:tcW w:w="173" w:type="dxa"/>
          </w:tcPr>
          <w:p w14:paraId="504AB25B" w14:textId="77777777" w:rsidR="009C1A99" w:rsidRDefault="009C1A99"/>
        </w:tc>
        <w:tc>
          <w:tcPr>
            <w:tcW w:w="352" w:type="dxa"/>
          </w:tcPr>
          <w:p w14:paraId="5CA92E17" w14:textId="77777777" w:rsidR="009C1A99" w:rsidRDefault="009C1A99"/>
        </w:tc>
        <w:tc>
          <w:tcPr>
            <w:tcW w:w="10275" w:type="dxa"/>
          </w:tcPr>
          <w:p w14:paraId="615A0ACF" w14:textId="77777777" w:rsidR="009C1A99" w:rsidRDefault="009C1A99"/>
        </w:tc>
      </w:tr>
      <w:tr w:rsidR="009C1A99" w14:paraId="5C9D909E" w14:textId="77777777">
        <w:tc>
          <w:tcPr>
            <w:tcW w:w="173" w:type="dxa"/>
            <w:shd w:val="clear" w:color="auto" w:fill="808080" w:themeFill="accent4"/>
          </w:tcPr>
          <w:p w14:paraId="600EC18E" w14:textId="77777777" w:rsidR="009C1A99" w:rsidRDefault="009C1A99"/>
        </w:tc>
        <w:tc>
          <w:tcPr>
            <w:tcW w:w="352" w:type="dxa"/>
          </w:tcPr>
          <w:p w14:paraId="31245DE5" w14:textId="77777777" w:rsidR="009C1A99" w:rsidRDefault="009C1A99"/>
        </w:tc>
        <w:tc>
          <w:tcPr>
            <w:tcW w:w="10275" w:type="dxa"/>
          </w:tcPr>
          <w:p w14:paraId="5B32F6F4" w14:textId="77777777" w:rsidR="009C1A99" w:rsidRDefault="001B110D" w:rsidP="00FD1C41">
            <w:pPr>
              <w:pStyle w:val="Heading1"/>
            </w:pPr>
            <w:r>
              <w:t>Rafael</w:t>
            </w:r>
          </w:p>
          <w:p w14:paraId="4D38C389" w14:textId="77777777" w:rsidR="00FD1C41" w:rsidRPr="00FD1C41" w:rsidRDefault="00FD1C41" w:rsidP="00FD1C41">
            <w:pPr>
              <w:pStyle w:val="BodyText"/>
            </w:pPr>
            <w:r>
              <w:t>Rafael is a master with computers and wants to use his skills to help teach other people. He has teamed up with us and created an average portion of the website.</w:t>
            </w:r>
            <w:r w:rsidR="00E55DFF">
              <w:t xml:space="preserve"> Even though the website was created as a group we all looked at Rafael for advice and ideas. </w:t>
            </w:r>
            <w:bookmarkStart w:id="0" w:name="_GoBack"/>
            <w:bookmarkEnd w:id="0"/>
          </w:p>
          <w:p w14:paraId="15B230E5" w14:textId="77777777" w:rsidR="00FD1C41" w:rsidRPr="00FD1C41" w:rsidRDefault="00FD1C41" w:rsidP="00FD1C41">
            <w:pPr>
              <w:pStyle w:val="BodyText"/>
            </w:pPr>
          </w:p>
          <w:p w14:paraId="700A77A9" w14:textId="77777777" w:rsidR="009C1A99" w:rsidRDefault="009C1A99">
            <w:pPr>
              <w:pStyle w:val="BodyText"/>
            </w:pPr>
          </w:p>
        </w:tc>
      </w:tr>
      <w:tr w:rsidR="009C1A99" w14:paraId="52849FFA" w14:textId="77777777">
        <w:trPr>
          <w:trHeight w:hRule="exact" w:val="288"/>
        </w:trPr>
        <w:tc>
          <w:tcPr>
            <w:tcW w:w="173" w:type="dxa"/>
          </w:tcPr>
          <w:p w14:paraId="23C1F1EA" w14:textId="77777777" w:rsidR="009C1A99" w:rsidRDefault="009C1A99"/>
        </w:tc>
        <w:tc>
          <w:tcPr>
            <w:tcW w:w="352" w:type="dxa"/>
          </w:tcPr>
          <w:p w14:paraId="626A62CA" w14:textId="77777777" w:rsidR="009C1A99" w:rsidRDefault="009C1A99"/>
        </w:tc>
        <w:tc>
          <w:tcPr>
            <w:tcW w:w="10275" w:type="dxa"/>
          </w:tcPr>
          <w:p w14:paraId="265CD5D9" w14:textId="77777777" w:rsidR="009C1A99" w:rsidRDefault="009C1A99"/>
        </w:tc>
      </w:tr>
      <w:tr w:rsidR="009C1A99" w14:paraId="5B97FEB5" w14:textId="77777777">
        <w:tc>
          <w:tcPr>
            <w:tcW w:w="173" w:type="dxa"/>
            <w:shd w:val="clear" w:color="auto" w:fill="B2B2B2" w:themeFill="accent2"/>
          </w:tcPr>
          <w:p w14:paraId="44FA11DC" w14:textId="77777777" w:rsidR="009C1A99" w:rsidRDefault="009C1A99"/>
        </w:tc>
        <w:tc>
          <w:tcPr>
            <w:tcW w:w="352" w:type="dxa"/>
          </w:tcPr>
          <w:p w14:paraId="488C0F2C" w14:textId="77777777" w:rsidR="009C1A99" w:rsidRDefault="009C1A99"/>
        </w:tc>
        <w:tc>
          <w:tcPr>
            <w:tcW w:w="10275" w:type="dxa"/>
          </w:tcPr>
          <w:p w14:paraId="402ED431" w14:textId="77777777" w:rsidR="009C1A99" w:rsidRDefault="00A34012">
            <w:pPr>
              <w:pStyle w:val="Heading1"/>
            </w:pPr>
            <w:r>
              <w:t>Jacob</w:t>
            </w:r>
          </w:p>
          <w:p w14:paraId="5F8F2108" w14:textId="77777777" w:rsidR="00A34012" w:rsidRPr="00A34012" w:rsidRDefault="00A34012" w:rsidP="00A34012">
            <w:pPr>
              <w:pStyle w:val="BodyText"/>
            </w:pPr>
            <w:r>
              <w:t xml:space="preserve">Jacob is a hard worker and is knowledgeable about the issues around the world. Jacob is concerned for the people around the world and wants them to succeed. Jacob wants change and continuously wants to support the unfortunate people. Thanks </w:t>
            </w:r>
            <w:r w:rsidR="00404678">
              <w:t>to Jacob new ideas have been put forward for this fundraiser.</w:t>
            </w:r>
          </w:p>
          <w:p w14:paraId="10F329D1" w14:textId="77777777" w:rsidR="009C1A99" w:rsidRDefault="009C1A99" w:rsidP="00A34012">
            <w:pPr>
              <w:pStyle w:val="BodyText"/>
            </w:pPr>
          </w:p>
        </w:tc>
      </w:tr>
    </w:tbl>
    <w:p w14:paraId="7113400A" w14:textId="77777777" w:rsidR="009C1A99" w:rsidRDefault="009C1A99">
      <w:pPr>
        <w:spacing w:line="240" w:lineRule="auto"/>
      </w:pPr>
    </w:p>
    <w:sectPr w:rsidR="009C1A99" w:rsidSect="009C1A99">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7062A" w14:textId="77777777" w:rsidR="00FD1C41" w:rsidRDefault="00FD1C41">
      <w:pPr>
        <w:spacing w:line="240" w:lineRule="auto"/>
      </w:pPr>
      <w:r>
        <w:separator/>
      </w:r>
    </w:p>
  </w:endnote>
  <w:endnote w:type="continuationSeparator" w:id="0">
    <w:p w14:paraId="77825A69" w14:textId="77777777" w:rsidR="00FD1C41" w:rsidRDefault="00FD1C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56CD2" w14:textId="77777777" w:rsidR="00FD1C41" w:rsidRDefault="00FD1C41">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CBB1E" w14:textId="77777777" w:rsidR="00FD1C41" w:rsidRDefault="00FD1C41">
      <w:pPr>
        <w:spacing w:line="240" w:lineRule="auto"/>
      </w:pPr>
      <w:r>
        <w:separator/>
      </w:r>
    </w:p>
  </w:footnote>
  <w:footnote w:type="continuationSeparator" w:id="0">
    <w:p w14:paraId="334E1AC9" w14:textId="77777777" w:rsidR="00FD1C41" w:rsidRDefault="00FD1C4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99E1C" w14:textId="77777777" w:rsidR="00FD1C41" w:rsidRDefault="00FD1C41">
    <w:pPr>
      <w:pStyle w:val="Title"/>
    </w:pPr>
    <w:r>
      <w:fldChar w:fldCharType="begin"/>
    </w:r>
    <w:r>
      <w:instrText xml:space="preserve"> PLACEHOLDER </w:instrText>
    </w:r>
    <w:r>
      <w:fldChar w:fldCharType="begin"/>
    </w:r>
    <w:r>
      <w:instrText xml:space="preserve"> IF </w:instrText>
    </w:r>
    <w:fldSimple w:instr=" USERNAME ">
      <w:r>
        <w:rPr>
          <w:noProof/>
        </w:rPr>
        <w:instrText>Rohan Sood</w:instrText>
      </w:r>
    </w:fldSimple>
    <w:r>
      <w:instrText xml:space="preserve">="" "[Your Name]" </w:instrText>
    </w:r>
    <w:fldSimple w:instr=" USERNAME ">
      <w:r>
        <w:rPr>
          <w:noProof/>
        </w:rPr>
        <w:instrText>Rohan Sood</w:instrText>
      </w:r>
    </w:fldSimple>
    <w:r>
      <w:fldChar w:fldCharType="separate"/>
    </w:r>
    <w:r>
      <w:rPr>
        <w:noProof/>
      </w:rPr>
      <w:instrText>Rohan Sood</w:instrText>
    </w:r>
    <w:r>
      <w:fldChar w:fldCharType="end"/>
    </w:r>
    <w:r>
      <w:instrText xml:space="preserve"> \* MERGEFORMAT</w:instrText>
    </w:r>
    <w:r>
      <w:fldChar w:fldCharType="separate"/>
    </w:r>
    <w:r w:rsidR="00E55DFF">
      <w:t xml:space="preserve">Rohan </w:t>
    </w:r>
    <w:r w:rsidR="00E55DFF">
      <w:rPr>
        <w:noProof/>
      </w:rPr>
      <w:t>Sood</w:t>
    </w:r>
    <w:r>
      <w:fldChar w:fldCharType="end"/>
    </w:r>
  </w:p>
  <w:p w14:paraId="7BA39C7E" w14:textId="77777777" w:rsidR="00FD1C41" w:rsidRDefault="00FD1C41">
    <w:pPr>
      <w:pStyle w:val="ContactDetails"/>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sidR="00E55DFF">
      <w:rPr>
        <w:noProof/>
      </w:rPr>
      <w:instrText>[Street Address]</w:instrText>
    </w:r>
    <w:r>
      <w:fldChar w:fldCharType="end"/>
    </w:r>
    <w:r>
      <w:instrText xml:space="preserve"> \* MERGEFORMAT</w:instrText>
    </w:r>
    <w:r>
      <w:fldChar w:fldCharType="separate"/>
    </w:r>
    <w:r w:rsidR="00E55DFF">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val="0"/>
        <w:bCs/>
      </w:rPr>
      <w:instrText>Error! Bookmark not defined.</w:instrText>
    </w:r>
    <w:r>
      <w:fldChar w:fldCharType="end"/>
    </w:r>
    <w:r>
      <w:fldChar w:fldCharType="separate"/>
    </w:r>
    <w:r w:rsidR="00E55DFF">
      <w:rPr>
        <w:noProof/>
      </w:rPr>
      <w:instrText>[City]</w:instrText>
    </w:r>
    <w:r>
      <w:fldChar w:fldCharType="end"/>
    </w:r>
    <w:r>
      <w:instrText xml:space="preserve"> \* MERGEFORMAT</w:instrText>
    </w:r>
    <w:r>
      <w:fldChar w:fldCharType="separate"/>
    </w:r>
    <w:r w:rsidR="00E55DFF">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val="0"/>
        <w:bCs/>
      </w:rPr>
      <w:instrText>Error! Bookmark not defined.</w:instrText>
    </w:r>
    <w:r>
      <w:fldChar w:fldCharType="end"/>
    </w:r>
    <w:r>
      <w:fldChar w:fldCharType="separate"/>
    </w:r>
    <w:r w:rsidR="00E55DFF">
      <w:rPr>
        <w:noProof/>
      </w:rPr>
      <w:instrText>[State]</w:instrText>
    </w:r>
    <w:r>
      <w:fldChar w:fldCharType="end"/>
    </w:r>
    <w:r>
      <w:instrText xml:space="preserve"> \* MERGEFORMAT</w:instrText>
    </w:r>
    <w:r>
      <w:fldChar w:fldCharType="separate"/>
    </w:r>
    <w:r w:rsidR="00E55DFF">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val="0"/>
        <w:bCs/>
      </w:rPr>
      <w:instrText>Error! Bookmark not defined.</w:instrText>
    </w:r>
    <w:r>
      <w:fldChar w:fldCharType="end"/>
    </w:r>
    <w:r>
      <w:fldChar w:fldCharType="separate"/>
    </w:r>
    <w:r w:rsidR="00E55DFF">
      <w:rPr>
        <w:noProof/>
      </w:rPr>
      <w:instrText>[Postal Code]</w:instrText>
    </w:r>
    <w:r>
      <w:fldChar w:fldCharType="end"/>
    </w:r>
    <w:r>
      <w:instrText xml:space="preserve"> \* MERGEFORMAT</w:instrText>
    </w:r>
    <w:r>
      <w:fldChar w:fldCharType="separate"/>
    </w:r>
    <w:r w:rsidR="00E55DFF">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val="0"/>
        <w:bCs/>
      </w:rPr>
      <w:instrText>Error! Bookmark not defined.</w:instrText>
    </w:r>
    <w:r>
      <w:fldChar w:fldCharType="end"/>
    </w:r>
    <w:r>
      <w:fldChar w:fldCharType="separate"/>
    </w:r>
    <w:r w:rsidR="00E55DFF">
      <w:rPr>
        <w:noProof/>
      </w:rPr>
      <w:instrText>[Your Phone]</w:instrText>
    </w:r>
    <w:r>
      <w:fldChar w:fldCharType="end"/>
    </w:r>
    <w:r>
      <w:instrText xml:space="preserve"> \* MERGEFORMAT</w:instrText>
    </w:r>
    <w:r>
      <w:fldChar w:fldCharType="separate"/>
    </w:r>
    <w:r w:rsidR="00E55DFF">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val="0"/>
        <w:bCs/>
      </w:rPr>
      <w:instrText>Error! Bookmark not defined.</w:instrText>
    </w:r>
    <w:r>
      <w:fldChar w:fldCharType="end"/>
    </w:r>
    <w:r>
      <w:fldChar w:fldCharType="separate"/>
    </w:r>
    <w:r w:rsidR="00E55DFF">
      <w:rPr>
        <w:noProof/>
      </w:rPr>
      <w:instrText>[Your Fax]</w:instrText>
    </w:r>
    <w:r>
      <w:fldChar w:fldCharType="end"/>
    </w:r>
    <w:r>
      <w:instrText xml:space="preserve"> \* MERGEFORMAT</w:instrText>
    </w:r>
    <w:r>
      <w:fldChar w:fldCharType="separate"/>
    </w:r>
    <w:r w:rsidR="00E55DFF">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val="0"/>
        <w:bCs/>
      </w:rPr>
      <w:instrText>Error! Bookmark not defined.</w:instrText>
    </w:r>
    <w:r>
      <w:fldChar w:fldCharType="end"/>
    </w:r>
    <w:r>
      <w:fldChar w:fldCharType="separate"/>
    </w:r>
    <w:r w:rsidR="00E55DFF">
      <w:rPr>
        <w:noProof/>
      </w:rPr>
      <w:instrText>[Your E-Mail]</w:instrText>
    </w:r>
    <w:r>
      <w:fldChar w:fldCharType="end"/>
    </w:r>
    <w:r>
      <w:instrText xml:space="preserve"> \* MERGEFORMAT</w:instrText>
    </w:r>
    <w:r>
      <w:fldChar w:fldCharType="separate"/>
    </w:r>
    <w:r w:rsidR="00E55DFF">
      <w:t>[Your E-Mail]</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B110D"/>
    <w:rsid w:val="001B110D"/>
    <w:rsid w:val="00404678"/>
    <w:rsid w:val="004F33F1"/>
    <w:rsid w:val="005E107F"/>
    <w:rsid w:val="006A65DA"/>
    <w:rsid w:val="007058A2"/>
    <w:rsid w:val="009C1A99"/>
    <w:rsid w:val="00A130C3"/>
    <w:rsid w:val="00A34012"/>
    <w:rsid w:val="00A87D11"/>
    <w:rsid w:val="00D87E95"/>
    <w:rsid w:val="00E55DFF"/>
    <w:rsid w:val="00EF3803"/>
    <w:rsid w:val="00FD1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semiHidden/>
    <w:unhideWhenUsed/>
    <w:rsid w:val="009C1A99"/>
    <w:pPr>
      <w:tabs>
        <w:tab w:val="center" w:pos="4680"/>
        <w:tab w:val="right" w:pos="9360"/>
      </w:tabs>
      <w:spacing w:line="240" w:lineRule="auto"/>
    </w:pPr>
  </w:style>
  <w:style w:type="character" w:customStyle="1" w:styleId="HeaderChar">
    <w:name w:val="Header Char"/>
    <w:basedOn w:val="DefaultParagraphFont"/>
    <w:link w:val="Header"/>
    <w:semiHidden/>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semiHidden/>
    <w:unhideWhenUsed/>
    <w:rsid w:val="009C1A99"/>
    <w:pPr>
      <w:tabs>
        <w:tab w:val="center" w:pos="4680"/>
        <w:tab w:val="right" w:pos="9360"/>
      </w:tabs>
      <w:spacing w:line="240" w:lineRule="auto"/>
    </w:pPr>
  </w:style>
  <w:style w:type="character" w:customStyle="1" w:styleId="HeaderChar">
    <w:name w:val="Header Char"/>
    <w:basedOn w:val="DefaultParagraphFont"/>
    <w:link w:val="Header"/>
    <w:semiHidden/>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14D164EC5441449006FF249B204A01"/>
        <w:category>
          <w:name w:val="General"/>
          <w:gallery w:val="placeholder"/>
        </w:category>
        <w:types>
          <w:type w:val="bbPlcHdr"/>
        </w:types>
        <w:behaviors>
          <w:behavior w:val="content"/>
        </w:behaviors>
        <w:guid w:val="{7E013916-6BEE-EF44-A37C-D31BCD253772}"/>
      </w:docPartPr>
      <w:docPartBody>
        <w:p w:rsidR="00000000" w:rsidRDefault="00403B92">
          <w:pPr>
            <w:pStyle w:val="CD14D164EC5441449006FF249B204A01"/>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5378B46E319CA42A50D8A572CF455FE"/>
        <w:category>
          <w:name w:val="General"/>
          <w:gallery w:val="placeholder"/>
        </w:category>
        <w:types>
          <w:type w:val="bbPlcHdr"/>
        </w:types>
        <w:behaviors>
          <w:behavior w:val="content"/>
        </w:behaviors>
        <w:guid w:val="{8294900D-521F-BA47-B33E-2D90E17210B4}"/>
      </w:docPartPr>
      <w:docPartBody>
        <w:p w:rsidR="00000000" w:rsidRDefault="00403B92">
          <w:pPr>
            <w:pStyle w:val="A5378B46E319CA42A50D8A572CF455FE"/>
          </w:pPr>
          <w:r>
            <w:t>Lorem ipsum dolor</w:t>
          </w:r>
        </w:p>
      </w:docPartBody>
    </w:docPart>
    <w:docPart>
      <w:docPartPr>
        <w:name w:val="EBD95DA272F91B46B5E1C2F8AF0FFAB0"/>
        <w:category>
          <w:name w:val="General"/>
          <w:gallery w:val="placeholder"/>
        </w:category>
        <w:types>
          <w:type w:val="bbPlcHdr"/>
        </w:types>
        <w:behaviors>
          <w:behavior w:val="content"/>
        </w:behaviors>
        <w:guid w:val="{A7D2EB5E-71CE-EB4C-97BD-157AD9773FBC}"/>
      </w:docPartPr>
      <w:docPartBody>
        <w:p w:rsidR="00000000" w:rsidRDefault="00403B92">
          <w:pPr>
            <w:pStyle w:val="EBD95DA272F91B46B5E1C2F8AF0FFAB0"/>
          </w:pPr>
          <w:r>
            <w:t>Etiam cursus suscipit enim. Nulla facilisi. Integer eleifend diam eu diam. Donec dapibus enim sollicitudin nulla. Nam hendrerit. Nunc id nisi. Curabitur sed neque. Pellentesque placerat consequat pede.</w:t>
          </w:r>
        </w:p>
      </w:docPartBody>
    </w:docPart>
    <w:docPart>
      <w:docPartPr>
        <w:name w:val="71A5DBDA2C9ADF47B883DB96AC753BBC"/>
        <w:category>
          <w:name w:val="General"/>
          <w:gallery w:val="placeholder"/>
        </w:category>
        <w:types>
          <w:type w:val="bbPlcHdr"/>
        </w:types>
        <w:behaviors>
          <w:behavior w:val="content"/>
        </w:behaviors>
        <w:guid w:val="{DD0320BF-D097-4841-8E31-7917E95EED1C}"/>
      </w:docPartPr>
      <w:docPartBody>
        <w:p w:rsidR="00000000" w:rsidRDefault="00403B92">
          <w:pPr>
            <w:pStyle w:val="71A5DBDA2C9ADF47B883DB96AC753BBC"/>
          </w:pPr>
          <w:r>
            <w:t>Lorem ipsum dolor</w:t>
          </w:r>
        </w:p>
      </w:docPartBody>
    </w:docPart>
    <w:docPart>
      <w:docPartPr>
        <w:name w:val="5D44713B1795C3409074A3C7DD4FEA2A"/>
        <w:category>
          <w:name w:val="General"/>
          <w:gallery w:val="placeholder"/>
        </w:category>
        <w:types>
          <w:type w:val="bbPlcHdr"/>
        </w:types>
        <w:behaviors>
          <w:behavior w:val="content"/>
        </w:behaviors>
        <w:guid w:val="{0B4BE2DB-F614-3443-9E9C-FC79B1257250}"/>
      </w:docPartPr>
      <w:docPartBody>
        <w:p w:rsidR="00000000" w:rsidRDefault="00403B92">
          <w:pPr>
            <w:pStyle w:val="5D44713B1795C3409074A3C7DD4FEA2A"/>
          </w:pPr>
          <w:r>
            <w:t>Etiam cursus suscipit enim. Nulla facilisi. Integer eleifend diam eu diam. Donec dapibus enim sollicitudin nulla. Nam hendrerit. Nunc id nisi. Curabitur sed neque. Pellentesque placerat consequat pede.</w:t>
          </w:r>
        </w:p>
      </w:docPartBody>
    </w:docPart>
    <w:docPart>
      <w:docPartPr>
        <w:name w:val="AD75F369967BB547B2A9A89E457A0E39"/>
        <w:category>
          <w:name w:val="General"/>
          <w:gallery w:val="placeholder"/>
        </w:category>
        <w:types>
          <w:type w:val="bbPlcHdr"/>
        </w:types>
        <w:behaviors>
          <w:behavior w:val="content"/>
        </w:behaviors>
        <w:guid w:val="{1CBB17A7-287B-1042-B93E-89B1C876C90D}"/>
      </w:docPartPr>
      <w:docPartBody>
        <w:p w:rsidR="00000000" w:rsidRDefault="00403B92">
          <w:pPr>
            <w:pStyle w:val="AD75F369967BB547B2A9A89E457A0E39"/>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CD14D164EC5441449006FF249B204A01">
    <w:name w:val="CD14D164EC5441449006FF249B204A01"/>
  </w:style>
  <w:style w:type="paragraph" w:customStyle="1" w:styleId="A5378B46E319CA42A50D8A572CF455FE">
    <w:name w:val="A5378B46E319CA42A50D8A572CF455FE"/>
  </w:style>
  <w:style w:type="paragraph" w:customStyle="1" w:styleId="EBD95DA272F91B46B5E1C2F8AF0FFAB0">
    <w:name w:val="EBD95DA272F91B46B5E1C2F8AF0FFAB0"/>
  </w:style>
  <w:style w:type="paragraph" w:customStyle="1" w:styleId="71A5DBDA2C9ADF47B883DB96AC753BBC">
    <w:name w:val="71A5DBDA2C9ADF47B883DB96AC753BBC"/>
  </w:style>
  <w:style w:type="paragraph" w:customStyle="1" w:styleId="5D44713B1795C3409074A3C7DD4FEA2A">
    <w:name w:val="5D44713B1795C3409074A3C7DD4FEA2A"/>
  </w:style>
  <w:style w:type="paragraph" w:customStyle="1" w:styleId="AD75F369967BB547B2A9A89E457A0E39">
    <w:name w:val="AD75F369967BB547B2A9A89E457A0E39"/>
  </w:style>
  <w:style w:type="paragraph" w:customStyle="1" w:styleId="4D9E08D6DF5CB04588093E6B96CC2090">
    <w:name w:val="4D9E08D6DF5CB04588093E6B96CC2090"/>
  </w:style>
  <w:style w:type="paragraph" w:customStyle="1" w:styleId="AD8808A7163C954C95E13CFCEE8469B4">
    <w:name w:val="AD8808A7163C954C95E13CFCEE8469B4"/>
  </w:style>
  <w:style w:type="paragraph" w:customStyle="1" w:styleId="2826A8423B26F346A5FA9725305B7D59">
    <w:name w:val="2826A8423B26F346A5FA9725305B7D59"/>
  </w:style>
  <w:style w:type="paragraph" w:customStyle="1" w:styleId="413FF286E69FAA4CBEE73BD284BB8A1A">
    <w:name w:val="413FF286E69FAA4CBEE73BD284BB8A1A"/>
  </w:style>
  <w:style w:type="paragraph" w:customStyle="1" w:styleId="491D28FEEF75124EA91414A7443ECD07">
    <w:name w:val="491D28FEEF75124EA91414A7443ECD07"/>
  </w:style>
  <w:style w:type="paragraph" w:customStyle="1" w:styleId="EB527AD984271343B44749C943F8B534">
    <w:name w:val="EB527AD984271343B44749C943F8B53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CD14D164EC5441449006FF249B204A01">
    <w:name w:val="CD14D164EC5441449006FF249B204A01"/>
  </w:style>
  <w:style w:type="paragraph" w:customStyle="1" w:styleId="A5378B46E319CA42A50D8A572CF455FE">
    <w:name w:val="A5378B46E319CA42A50D8A572CF455FE"/>
  </w:style>
  <w:style w:type="paragraph" w:customStyle="1" w:styleId="EBD95DA272F91B46B5E1C2F8AF0FFAB0">
    <w:name w:val="EBD95DA272F91B46B5E1C2F8AF0FFAB0"/>
  </w:style>
  <w:style w:type="paragraph" w:customStyle="1" w:styleId="71A5DBDA2C9ADF47B883DB96AC753BBC">
    <w:name w:val="71A5DBDA2C9ADF47B883DB96AC753BBC"/>
  </w:style>
  <w:style w:type="paragraph" w:customStyle="1" w:styleId="5D44713B1795C3409074A3C7DD4FEA2A">
    <w:name w:val="5D44713B1795C3409074A3C7DD4FEA2A"/>
  </w:style>
  <w:style w:type="paragraph" w:customStyle="1" w:styleId="AD75F369967BB547B2A9A89E457A0E39">
    <w:name w:val="AD75F369967BB547B2A9A89E457A0E39"/>
  </w:style>
  <w:style w:type="paragraph" w:customStyle="1" w:styleId="4D9E08D6DF5CB04588093E6B96CC2090">
    <w:name w:val="4D9E08D6DF5CB04588093E6B96CC2090"/>
  </w:style>
  <w:style w:type="paragraph" w:customStyle="1" w:styleId="AD8808A7163C954C95E13CFCEE8469B4">
    <w:name w:val="AD8808A7163C954C95E13CFCEE8469B4"/>
  </w:style>
  <w:style w:type="paragraph" w:customStyle="1" w:styleId="2826A8423B26F346A5FA9725305B7D59">
    <w:name w:val="2826A8423B26F346A5FA9725305B7D59"/>
  </w:style>
  <w:style w:type="paragraph" w:customStyle="1" w:styleId="413FF286E69FAA4CBEE73BD284BB8A1A">
    <w:name w:val="413FF286E69FAA4CBEE73BD284BB8A1A"/>
  </w:style>
  <w:style w:type="paragraph" w:customStyle="1" w:styleId="491D28FEEF75124EA91414A7443ECD07">
    <w:name w:val="491D28FEEF75124EA91414A7443ECD07"/>
  </w:style>
  <w:style w:type="paragraph" w:customStyle="1" w:styleId="EB527AD984271343B44749C943F8B534">
    <w:name w:val="EB527AD984271343B44749C943F8B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48</TotalTime>
  <Pages>1</Pages>
  <Words>260</Words>
  <Characters>1487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Sood</dc:creator>
  <cp:keywords/>
  <dc:description/>
  <cp:lastModifiedBy>Rohan Sood</cp:lastModifiedBy>
  <cp:revision>2</cp:revision>
  <dcterms:created xsi:type="dcterms:W3CDTF">2015-08-23T16:47:00Z</dcterms:created>
  <dcterms:modified xsi:type="dcterms:W3CDTF">2015-08-29T14:19:00Z</dcterms:modified>
  <cp:category/>
</cp:coreProperties>
</file>